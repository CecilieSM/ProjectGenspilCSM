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153E4" w14:textId="77777777" w:rsidR="00EF36A5" w:rsidRPr="00887EC8" w:rsidRDefault="00522CA0" w:rsidP="00AB4981">
      <w:pPr>
        <w:pStyle w:val="Title"/>
      </w:pPr>
      <w:r>
        <w:t>Projekt GenSpil</w:t>
      </w:r>
    </w:p>
    <w:sdt>
      <w:sdtPr>
        <w:id w:val="515582267"/>
        <w:placeholder>
          <w:docPart w:val="9640D2C46A78425484EBF6F1BC61AF78"/>
        </w:placeholder>
        <w:temporary/>
        <w:showingPlcHdr/>
        <w15:appearance w15:val="hidden"/>
      </w:sdtPr>
      <w:sdtContent>
        <w:p w14:paraId="11CC3962" w14:textId="77777777" w:rsidR="00EF36A5" w:rsidRPr="00887EC8" w:rsidRDefault="004129B7" w:rsidP="004129B7">
          <w:pPr>
            <w:pStyle w:val="Title"/>
          </w:pPr>
          <w:r w:rsidRPr="00887EC8">
            <w:rPr>
              <w:lang w:bidi="da-DK"/>
            </w:rPr>
            <w:t>Dagsorden</w:t>
          </w:r>
        </w:p>
      </w:sdtContent>
    </w:sdt>
    <w:p w14:paraId="62C21946" w14:textId="73BD36D3" w:rsidR="00EF36A5" w:rsidRPr="00887EC8" w:rsidRDefault="00000000" w:rsidP="004129B7">
      <w:pPr>
        <w:pStyle w:val="Oplysninger"/>
      </w:pPr>
      <w:sdt>
        <w:sdtPr>
          <w:rPr>
            <w:rStyle w:val="Fedskrift"/>
          </w:rPr>
          <w:id w:val="-2126385715"/>
          <w:placeholder>
            <w:docPart w:val="0E1F02DDFF8C42CBB88FB8E12D1DEF90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Dato:</w:t>
          </w:r>
        </w:sdtContent>
      </w:sdt>
      <w:r w:rsidR="00482FDE">
        <w:t>2025-03-10</w:t>
      </w:r>
    </w:p>
    <w:p w14:paraId="4B5086DE" w14:textId="4A558972" w:rsidR="00EF36A5" w:rsidRPr="00887EC8" w:rsidRDefault="00000000" w:rsidP="00AB4981">
      <w:pPr>
        <w:pStyle w:val="Oplysninger"/>
      </w:pPr>
      <w:sdt>
        <w:sdtPr>
          <w:rPr>
            <w:rStyle w:val="Fedskrift"/>
          </w:rPr>
          <w:id w:val="-318193952"/>
          <w:placeholder>
            <w:docPart w:val="CB0A91E13E604F969B1F7906C72CEBBB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Tid: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482FDE">
        <w:t>Efter mandagsmøde</w:t>
      </w:r>
    </w:p>
    <w:p w14:paraId="6B52D6D3" w14:textId="77777777" w:rsidR="00EF36A5" w:rsidRDefault="00000000" w:rsidP="00AB4981">
      <w:pPr>
        <w:pStyle w:val="Oplysninger"/>
      </w:pPr>
      <w:sdt>
        <w:sdtPr>
          <w:rPr>
            <w:rStyle w:val="Fedskrift"/>
          </w:rPr>
          <w:id w:val="773829807"/>
          <w:placeholder>
            <w:docPart w:val="371190DD1810447C8E2B12A6E4499206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Mødeleder: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481E10">
        <w:t>Facilitator</w:t>
      </w:r>
    </w:p>
    <w:p w14:paraId="6408573C" w14:textId="77777777" w:rsidR="00481E10" w:rsidRPr="00887EC8" w:rsidRDefault="00481E10" w:rsidP="00AB4981">
      <w:pPr>
        <w:pStyle w:val="Oplysninger"/>
      </w:pPr>
      <w:r w:rsidRPr="00481E10">
        <w:rPr>
          <w:b/>
          <w:bCs/>
        </w:rPr>
        <w:t>Indkaldte:</w:t>
      </w:r>
      <w:r>
        <w:t xml:space="preserve"> Team 11</w:t>
      </w:r>
      <w:r>
        <w:br/>
      </w:r>
      <w:r w:rsidRPr="00481E10">
        <w:rPr>
          <w:b/>
          <w:bCs/>
        </w:rPr>
        <w:t>Gæst:</w:t>
      </w:r>
    </w:p>
    <w:tbl>
      <w:tblPr>
        <w:tblStyle w:val="ListTable6Colorful"/>
        <w:tblW w:w="4986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Tabel over punkter på dagsorden"/>
      </w:tblPr>
      <w:tblGrid>
        <w:gridCol w:w="993"/>
        <w:gridCol w:w="6616"/>
        <w:gridCol w:w="1392"/>
      </w:tblGrid>
      <w:tr w:rsidR="00D0550B" w:rsidRPr="00887EC8" w14:paraId="484521D1" w14:textId="77777777" w:rsidTr="005B0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993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Tidspunkt:"/>
              <w:tag w:val="Klokkeslæt:"/>
              <w:id w:val="-718661838"/>
              <w:placeholder>
                <w:docPart w:val="9B74BA5E3A554AC39B2ACA7E40520E20"/>
              </w:placeholder>
              <w:temporary/>
              <w:showingPlcHdr/>
              <w15:appearance w15:val="hidden"/>
            </w:sdtPr>
            <w:sdtContent>
              <w:p w14:paraId="2F0778EE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Tidspunkt</w:t>
                </w:r>
              </w:p>
            </w:sdtContent>
          </w:sdt>
        </w:tc>
        <w:tc>
          <w:tcPr>
            <w:tcW w:w="6616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Punkt:"/>
              <w:tag w:val="Punkt:"/>
              <w:id w:val="614954302"/>
              <w:placeholder>
                <w:docPart w:val="DDBF9382412743EC84106311369D8590"/>
              </w:placeholder>
              <w:temporary/>
              <w:showingPlcHdr/>
              <w15:appearance w15:val="hidden"/>
            </w:sdtPr>
            <w:sdtContent>
              <w:p w14:paraId="4CB71E06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Punkt</w:t>
                </w:r>
              </w:p>
            </w:sdtContent>
          </w:sdt>
        </w:tc>
        <w:tc>
          <w:tcPr>
            <w:tcW w:w="1392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Ejer:"/>
              <w:tag w:val="Ejer:"/>
              <w:id w:val="355778012"/>
              <w:placeholder>
                <w:docPart w:val="ADAEFFB82ED448638D7252B45737EBA2"/>
              </w:placeholder>
              <w:temporary/>
              <w:showingPlcHdr/>
              <w15:appearance w15:val="hidden"/>
            </w:sdtPr>
            <w:sdtContent>
              <w:p w14:paraId="2807A4AC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Ejer</w:t>
                </w:r>
              </w:p>
            </w:sdtContent>
          </w:sdt>
        </w:tc>
      </w:tr>
      <w:tr w:rsidR="00D0550B" w:rsidRPr="00887EC8" w14:paraId="0F919F65" w14:textId="77777777" w:rsidTr="005B05F5">
        <w:trPr>
          <w:trHeight w:val="360"/>
        </w:trPr>
        <w:tc>
          <w:tcPr>
            <w:tcW w:w="993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1F2F25C5" w14:textId="2133807C" w:rsidR="00D0550B" w:rsidRPr="00887EC8" w:rsidRDefault="008710F1" w:rsidP="00D0550B">
            <w:r>
              <w:t>+10</w:t>
            </w:r>
          </w:p>
        </w:tc>
        <w:tc>
          <w:tcPr>
            <w:tcW w:w="6616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65F6C203" w14:textId="77777777" w:rsidR="00D0550B" w:rsidRDefault="00522CA0" w:rsidP="00D0550B">
            <w:r>
              <w:t>Status</w:t>
            </w:r>
          </w:p>
          <w:p w14:paraId="6EC8BE0C" w14:textId="69C682BB" w:rsidR="008710F1" w:rsidRPr="00887EC8" w:rsidRDefault="008710F1" w:rsidP="00D0550B">
            <w:r>
              <w:t>Bordet rundt – Spørgsmål omkring projektet</w:t>
            </w:r>
          </w:p>
        </w:tc>
        <w:tc>
          <w:tcPr>
            <w:tcW w:w="1392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262FB724" w14:textId="77777777" w:rsidR="00D0550B" w:rsidRPr="00887EC8" w:rsidRDefault="00481E10" w:rsidP="00D0550B">
            <w:r>
              <w:t>Facilitator</w:t>
            </w:r>
          </w:p>
        </w:tc>
      </w:tr>
      <w:tr w:rsidR="00D0550B" w:rsidRPr="00887EC8" w14:paraId="0890D415" w14:textId="77777777" w:rsidTr="005B05F5">
        <w:trPr>
          <w:trHeight w:val="360"/>
        </w:trPr>
        <w:tc>
          <w:tcPr>
            <w:tcW w:w="99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09CABD3" w14:textId="0CC05844" w:rsidR="00D0550B" w:rsidRPr="00887EC8" w:rsidRDefault="008710F1" w:rsidP="00D0550B">
            <w:r>
              <w:t>+10</w:t>
            </w:r>
          </w:p>
        </w:tc>
        <w:tc>
          <w:tcPr>
            <w:tcW w:w="661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5789816" w14:textId="1D4F0B00" w:rsidR="00C36D08" w:rsidRPr="00A821E2" w:rsidRDefault="00482FDE" w:rsidP="00A821E2">
            <w:pPr>
              <w:rPr>
                <w:rStyle w:val="Fedskrift"/>
              </w:rPr>
            </w:pPr>
            <w:r w:rsidRPr="00C36D08">
              <w:rPr>
                <w:rStyle w:val="Fedskrift"/>
              </w:rPr>
              <w:t>Rollefordeling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E6F8D69" w14:textId="11864113" w:rsidR="00D0550B" w:rsidRPr="00887EC8" w:rsidRDefault="00C36D08" w:rsidP="00D0550B">
            <w:r>
              <w:t>Facilitator</w:t>
            </w:r>
          </w:p>
        </w:tc>
      </w:tr>
      <w:tr w:rsidR="00D0550B" w:rsidRPr="00887EC8" w14:paraId="220DE387" w14:textId="77777777" w:rsidTr="005B05F5">
        <w:trPr>
          <w:trHeight w:val="360"/>
        </w:trPr>
        <w:tc>
          <w:tcPr>
            <w:tcW w:w="99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724E26D" w14:textId="115D2131" w:rsidR="00D0550B" w:rsidRPr="00887EC8" w:rsidRDefault="008710F1" w:rsidP="00D0550B">
            <w:r>
              <w:t>+15</w:t>
            </w:r>
          </w:p>
        </w:tc>
        <w:tc>
          <w:tcPr>
            <w:tcW w:w="661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D0F3D4D" w14:textId="7640F5DE" w:rsidR="00D0550B" w:rsidRPr="00A821E2" w:rsidRDefault="00482FDE" w:rsidP="00A821E2">
            <w:r>
              <w:t>Rammerne for arbejdet / standarder</w:t>
            </w:r>
            <w:r w:rsidR="00C36D08">
              <w:t xml:space="preserve"> forslag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CAF744F" w14:textId="22343B49" w:rsidR="00C36D08" w:rsidRPr="00887EC8" w:rsidRDefault="008710F1" w:rsidP="00D0550B">
            <w:r>
              <w:t>Jens</w:t>
            </w:r>
          </w:p>
        </w:tc>
      </w:tr>
      <w:tr w:rsidR="00D0550B" w:rsidRPr="00887EC8" w14:paraId="7556EB5C" w14:textId="77777777" w:rsidTr="005B05F5">
        <w:trPr>
          <w:trHeight w:val="360"/>
        </w:trPr>
        <w:tc>
          <w:tcPr>
            <w:tcW w:w="99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9DE6A05" w14:textId="5E01C2F8" w:rsidR="00D0550B" w:rsidRPr="00887EC8" w:rsidRDefault="008710F1" w:rsidP="00D0550B">
            <w:r>
              <w:t>+15</w:t>
            </w:r>
          </w:p>
        </w:tc>
        <w:tc>
          <w:tcPr>
            <w:tcW w:w="661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495E93B" w14:textId="56AFD027" w:rsidR="00D0550B" w:rsidRPr="00887EC8" w:rsidRDefault="008710F1" w:rsidP="00D0550B">
            <w:r>
              <w:t>Planlægning og tidsfrister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62144BD" w14:textId="712EF4CD" w:rsidR="00D0550B" w:rsidRPr="00887EC8" w:rsidRDefault="008710F1" w:rsidP="00D0550B">
            <w:r>
              <w:t>Sabine</w:t>
            </w:r>
          </w:p>
        </w:tc>
      </w:tr>
      <w:tr w:rsidR="00D0550B" w:rsidRPr="00887EC8" w14:paraId="5FF57D97" w14:textId="77777777" w:rsidTr="005B05F5">
        <w:trPr>
          <w:trHeight w:val="360"/>
        </w:trPr>
        <w:tc>
          <w:tcPr>
            <w:tcW w:w="99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2902D6C" w14:textId="77777777" w:rsidR="00D0550B" w:rsidRPr="00887EC8" w:rsidRDefault="00D0550B" w:rsidP="00D0550B"/>
        </w:tc>
        <w:tc>
          <w:tcPr>
            <w:tcW w:w="661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02B4B99" w14:textId="77777777" w:rsidR="00D0550B" w:rsidRPr="00887EC8" w:rsidRDefault="00D0550B" w:rsidP="00D0550B"/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7FFEB5F" w14:textId="77777777" w:rsidR="00D0550B" w:rsidRPr="00887EC8" w:rsidRDefault="00D0550B" w:rsidP="00D0550B"/>
        </w:tc>
      </w:tr>
      <w:tr w:rsidR="00420E5B" w:rsidRPr="00887EC8" w14:paraId="5B4CDDC3" w14:textId="77777777" w:rsidTr="005B05F5">
        <w:trPr>
          <w:trHeight w:val="360"/>
        </w:trPr>
        <w:tc>
          <w:tcPr>
            <w:tcW w:w="99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7E00124" w14:textId="2EBD05AB" w:rsidR="00420E5B" w:rsidRPr="00887EC8" w:rsidRDefault="008710F1" w:rsidP="00420E5B">
            <w:r>
              <w:t>+10</w:t>
            </w:r>
          </w:p>
        </w:tc>
        <w:tc>
          <w:tcPr>
            <w:tcW w:w="661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798A283" w14:textId="77777777" w:rsidR="00420E5B" w:rsidRPr="00420E5B" w:rsidRDefault="00420E5B" w:rsidP="00420E5B">
            <w:pPr>
              <w:rPr>
                <w:rStyle w:val="Fedskrift"/>
              </w:rPr>
            </w:pPr>
            <w:proofErr w:type="spellStart"/>
            <w:r w:rsidRPr="00420E5B">
              <w:rPr>
                <w:rStyle w:val="Fedskrift"/>
              </w:rPr>
              <w:t>Evt</w:t>
            </w:r>
            <w:proofErr w:type="spellEnd"/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59F4CA9" w14:textId="77777777" w:rsidR="00420E5B" w:rsidRDefault="00420E5B" w:rsidP="00420E5B">
            <w:r>
              <w:t>Facilitator</w:t>
            </w:r>
          </w:p>
        </w:tc>
      </w:tr>
      <w:tr w:rsidR="00420E5B" w:rsidRPr="00887EC8" w14:paraId="0CA23FCA" w14:textId="77777777" w:rsidTr="005B05F5">
        <w:trPr>
          <w:trHeight w:val="360"/>
        </w:trPr>
        <w:tc>
          <w:tcPr>
            <w:tcW w:w="993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2EE47109" w14:textId="63618297" w:rsidR="00420E5B" w:rsidRPr="00887EC8" w:rsidRDefault="00420E5B" w:rsidP="00420E5B"/>
        </w:tc>
        <w:sdt>
          <w:sdtPr>
            <w:alias w:val="Angiv punkt her:"/>
            <w:tag w:val="Angiv punkt her:"/>
            <w:id w:val="1623811241"/>
            <w:placeholder>
              <w:docPart w:val="F02F9AE696F6408A88B4ADCD74F46492"/>
            </w:placeholder>
            <w:temporary/>
            <w:showingPlcHdr/>
            <w15:appearance w15:val="hidden"/>
          </w:sdtPr>
          <w:sdtContent>
            <w:tc>
              <w:tcPr>
                <w:tcW w:w="6616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0CD12F07" w14:textId="77777777" w:rsidR="00420E5B" w:rsidRPr="00887EC8" w:rsidRDefault="00420E5B" w:rsidP="00420E5B">
                <w:r w:rsidRPr="00887EC8">
                  <w:rPr>
                    <w:lang w:bidi="da-DK"/>
                  </w:rPr>
                  <w:t>Mødet hæves</w:t>
                </w:r>
              </w:p>
            </w:tc>
          </w:sdtContent>
        </w:sdt>
        <w:tc>
          <w:tcPr>
            <w:tcW w:w="1392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5005E154" w14:textId="77777777" w:rsidR="00420E5B" w:rsidRPr="00887EC8" w:rsidRDefault="00420E5B" w:rsidP="00420E5B">
            <w:r>
              <w:t>Facilitator</w:t>
            </w:r>
          </w:p>
        </w:tc>
      </w:tr>
    </w:tbl>
    <w:p w14:paraId="4775EDEB" w14:textId="77777777" w:rsidR="00CA6B4F" w:rsidRPr="00887EC8" w:rsidRDefault="00CA6B4F" w:rsidP="00D0550B"/>
    <w:sectPr w:rsidR="00CA6B4F" w:rsidRPr="00887EC8" w:rsidSect="005866F3">
      <w:headerReference w:type="default" r:id="rId10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EBDE4" w14:textId="77777777" w:rsidR="008E1687" w:rsidRDefault="008E1687">
      <w:pPr>
        <w:spacing w:after="0" w:line="240" w:lineRule="auto"/>
      </w:pPr>
      <w:r>
        <w:separator/>
      </w:r>
    </w:p>
  </w:endnote>
  <w:endnote w:type="continuationSeparator" w:id="0">
    <w:p w14:paraId="261C8F31" w14:textId="77777777" w:rsidR="008E1687" w:rsidRDefault="008E1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D43D2" w14:textId="77777777" w:rsidR="008E1687" w:rsidRDefault="008E1687">
      <w:pPr>
        <w:spacing w:after="0" w:line="240" w:lineRule="auto"/>
      </w:pPr>
      <w:r>
        <w:separator/>
      </w:r>
    </w:p>
  </w:footnote>
  <w:footnote w:type="continuationSeparator" w:id="0">
    <w:p w14:paraId="23B6B7C7" w14:textId="77777777" w:rsidR="008E1687" w:rsidRDefault="008E1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3168D" w14:textId="77777777" w:rsidR="00EF36A5" w:rsidRPr="00C520A7" w:rsidRDefault="00EF36A5">
    <w:pPr>
      <w:pStyle w:val="Header"/>
      <w:rPr>
        <w:lang w:val="cs-CZ"/>
      </w:rPr>
    </w:pPr>
    <w:r w:rsidRPr="00C520A7">
      <w:rPr>
        <w:noProof/>
        <w:color w:val="auto"/>
        <w:lang w:val="cs-CZ" w:bidi="da-DK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386FAB8" wp14:editId="7C4D3FCE">
              <wp:simplePos x="0" y="0"/>
              <wp:positionH relativeFrom="page">
                <wp:posOffset>-306070</wp:posOffset>
              </wp:positionH>
              <wp:positionV relativeFrom="page">
                <wp:posOffset>-118745</wp:posOffset>
              </wp:positionV>
              <wp:extent cx="9719945" cy="10297795"/>
              <wp:effectExtent l="19050" t="0" r="90170" b="5080"/>
              <wp:wrapNone/>
              <wp:docPr id="6" name="Grupp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Kombinationstegning: Figur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Kombinationstegning: Figur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Kombinationstegning: Figur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Kombinationstegning: Figur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Kombinationstegning: Figur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Lige forbindelse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18158F2D" id="Gruppe 6" o:spid="_x0000_s1026" alt="&quot;&quot;" style="position:absolute;margin-left:-24.1pt;margin-top:-9.35pt;width:765.35pt;height:810.85pt;z-index:-251655168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">
              <v:shape id="Kombinationstegning: Figur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Kombinationstegning: Figur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Kombinationstegning: Figur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Lige forbindelse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3345CA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A211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B0BF3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4AFC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A0098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4207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6C6C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9CC7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04AD146C"/>
    <w:multiLevelType w:val="hybridMultilevel"/>
    <w:tmpl w:val="3C9ECE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3859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56D7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B0F1C81"/>
    <w:multiLevelType w:val="hybridMultilevel"/>
    <w:tmpl w:val="6EE83E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E289B"/>
    <w:multiLevelType w:val="hybridMultilevel"/>
    <w:tmpl w:val="1E18D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07612"/>
    <w:multiLevelType w:val="hybridMultilevel"/>
    <w:tmpl w:val="B78882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249BD"/>
    <w:multiLevelType w:val="hybridMultilevel"/>
    <w:tmpl w:val="47620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C76F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86195070">
    <w:abstractNumId w:val="8"/>
  </w:num>
  <w:num w:numId="2" w16cid:durableId="1737388862">
    <w:abstractNumId w:val="11"/>
  </w:num>
  <w:num w:numId="3" w16cid:durableId="733357231">
    <w:abstractNumId w:val="17"/>
  </w:num>
  <w:num w:numId="4" w16cid:durableId="1673533758">
    <w:abstractNumId w:val="10"/>
  </w:num>
  <w:num w:numId="5" w16cid:durableId="1448961742">
    <w:abstractNumId w:val="12"/>
  </w:num>
  <w:num w:numId="6" w16cid:durableId="2073697431">
    <w:abstractNumId w:val="3"/>
  </w:num>
  <w:num w:numId="7" w16cid:durableId="724110212">
    <w:abstractNumId w:val="2"/>
  </w:num>
  <w:num w:numId="8" w16cid:durableId="2059209045">
    <w:abstractNumId w:val="1"/>
  </w:num>
  <w:num w:numId="9" w16cid:durableId="681707289">
    <w:abstractNumId w:val="0"/>
  </w:num>
  <w:num w:numId="10" w16cid:durableId="129254372">
    <w:abstractNumId w:val="7"/>
  </w:num>
  <w:num w:numId="11" w16cid:durableId="2060585538">
    <w:abstractNumId w:val="6"/>
  </w:num>
  <w:num w:numId="12" w16cid:durableId="1958173010">
    <w:abstractNumId w:val="5"/>
  </w:num>
  <w:num w:numId="13" w16cid:durableId="1264264073">
    <w:abstractNumId w:val="4"/>
  </w:num>
  <w:num w:numId="14" w16cid:durableId="710032853">
    <w:abstractNumId w:val="18"/>
  </w:num>
  <w:num w:numId="15" w16cid:durableId="2125879661">
    <w:abstractNumId w:val="14"/>
  </w:num>
  <w:num w:numId="16" w16cid:durableId="6949644">
    <w:abstractNumId w:val="9"/>
  </w:num>
  <w:num w:numId="17" w16cid:durableId="1583757064">
    <w:abstractNumId w:val="15"/>
  </w:num>
  <w:num w:numId="18" w16cid:durableId="1272082485">
    <w:abstractNumId w:val="16"/>
  </w:num>
  <w:num w:numId="19" w16cid:durableId="11771581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DE"/>
    <w:rsid w:val="000052CA"/>
    <w:rsid w:val="0001495E"/>
    <w:rsid w:val="0001626D"/>
    <w:rsid w:val="00035454"/>
    <w:rsid w:val="00086A82"/>
    <w:rsid w:val="0008780A"/>
    <w:rsid w:val="00114F18"/>
    <w:rsid w:val="00177A78"/>
    <w:rsid w:val="00187EFF"/>
    <w:rsid w:val="001B29BA"/>
    <w:rsid w:val="00221F84"/>
    <w:rsid w:val="0023044D"/>
    <w:rsid w:val="0028167C"/>
    <w:rsid w:val="002E0B9C"/>
    <w:rsid w:val="002E6287"/>
    <w:rsid w:val="00303AE1"/>
    <w:rsid w:val="00385963"/>
    <w:rsid w:val="003900B3"/>
    <w:rsid w:val="003949BD"/>
    <w:rsid w:val="004129B7"/>
    <w:rsid w:val="0042023A"/>
    <w:rsid w:val="00420E5B"/>
    <w:rsid w:val="00461A56"/>
    <w:rsid w:val="00481E10"/>
    <w:rsid w:val="00482FDE"/>
    <w:rsid w:val="004D61A7"/>
    <w:rsid w:val="004E0C35"/>
    <w:rsid w:val="00511D34"/>
    <w:rsid w:val="00522CA0"/>
    <w:rsid w:val="00522DC7"/>
    <w:rsid w:val="00524B92"/>
    <w:rsid w:val="0053630E"/>
    <w:rsid w:val="00560F76"/>
    <w:rsid w:val="00566DF5"/>
    <w:rsid w:val="0057184E"/>
    <w:rsid w:val="00576154"/>
    <w:rsid w:val="005866F3"/>
    <w:rsid w:val="00591FFE"/>
    <w:rsid w:val="00592483"/>
    <w:rsid w:val="005B05F5"/>
    <w:rsid w:val="005D6787"/>
    <w:rsid w:val="00626892"/>
    <w:rsid w:val="00666768"/>
    <w:rsid w:val="006B7784"/>
    <w:rsid w:val="006F16F0"/>
    <w:rsid w:val="00731CE6"/>
    <w:rsid w:val="00733996"/>
    <w:rsid w:val="007520BE"/>
    <w:rsid w:val="00827425"/>
    <w:rsid w:val="008710F1"/>
    <w:rsid w:val="00887EC8"/>
    <w:rsid w:val="008E1687"/>
    <w:rsid w:val="008F0954"/>
    <w:rsid w:val="009024A5"/>
    <w:rsid w:val="00A448C1"/>
    <w:rsid w:val="00A505FB"/>
    <w:rsid w:val="00A743FB"/>
    <w:rsid w:val="00A821E2"/>
    <w:rsid w:val="00AA2B12"/>
    <w:rsid w:val="00AA7AA0"/>
    <w:rsid w:val="00AB4981"/>
    <w:rsid w:val="00B43495"/>
    <w:rsid w:val="00B70211"/>
    <w:rsid w:val="00C36D08"/>
    <w:rsid w:val="00C520A7"/>
    <w:rsid w:val="00C84D21"/>
    <w:rsid w:val="00CA6B4F"/>
    <w:rsid w:val="00CE7B01"/>
    <w:rsid w:val="00D0550B"/>
    <w:rsid w:val="00D11F6F"/>
    <w:rsid w:val="00D6038B"/>
    <w:rsid w:val="00DA4A43"/>
    <w:rsid w:val="00DA5BEB"/>
    <w:rsid w:val="00DE395C"/>
    <w:rsid w:val="00E03978"/>
    <w:rsid w:val="00E2411A"/>
    <w:rsid w:val="00E37225"/>
    <w:rsid w:val="00E4032A"/>
    <w:rsid w:val="00E50EDE"/>
    <w:rsid w:val="00E51439"/>
    <w:rsid w:val="00E7154D"/>
    <w:rsid w:val="00EF36A5"/>
    <w:rsid w:val="00F9251A"/>
    <w:rsid w:val="00FA550B"/>
    <w:rsid w:val="00F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732BB7"/>
  <w15:chartTrackingRefBased/>
  <w15:docId w15:val="{A66D20E6-6380-489D-B8AD-04C9CC03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da-DK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7"/>
    <w:rPr>
      <w:rFonts w:ascii="Franklin Gothic Book" w:hAnsi="Franklin Gothic Book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C520A7"/>
    <w:pPr>
      <w:keepNext/>
      <w:keepLines/>
      <w:spacing w:before="360"/>
      <w:outlineLvl w:val="0"/>
    </w:pPr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rsid w:val="00C520A7"/>
    <w:pPr>
      <w:keepNext/>
      <w:keepLines/>
      <w:spacing w:before="200" w:after="80"/>
      <w:outlineLvl w:val="1"/>
    </w:pPr>
    <w:rPr>
      <w:rFonts w:ascii="Franklin Gothic Medium" w:eastAsiaTheme="majorEastAsia" w:hAnsi="Franklin Gothic Medium" w:cstheme="majorBidi"/>
      <w:color w:val="C0F400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20A7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5F79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520A7"/>
    <w:pPr>
      <w:keepNext/>
      <w:keepLines/>
      <w:spacing w:before="40" w:after="0"/>
      <w:outlineLvl w:val="3"/>
    </w:pPr>
    <w:rPr>
      <w:rFonts w:ascii="Franklin Gothic Medium" w:eastAsiaTheme="majorEastAsia" w:hAnsi="Franklin Gothic Medium" w:cstheme="majorBidi"/>
      <w:i/>
      <w:iCs/>
      <w:color w:val="8FB6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520A7"/>
    <w:pPr>
      <w:keepNext/>
      <w:keepLines/>
      <w:spacing w:before="40" w:after="0"/>
      <w:outlineLvl w:val="4"/>
    </w:pPr>
    <w:rPr>
      <w:rFonts w:ascii="Franklin Gothic Medium" w:eastAsiaTheme="majorEastAsia" w:hAnsi="Franklin Gothic Medium" w:cstheme="majorBidi"/>
      <w:color w:val="8FB6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520A7"/>
    <w:pPr>
      <w:keepNext/>
      <w:keepLines/>
      <w:spacing w:before="40" w:after="0"/>
      <w:outlineLvl w:val="5"/>
    </w:pPr>
    <w:rPr>
      <w:rFonts w:ascii="Franklin Gothic Medium" w:eastAsiaTheme="majorEastAsia" w:hAnsi="Franklin Gothic Medium" w:cstheme="majorBidi"/>
      <w:color w:val="5F79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520A7"/>
    <w:pPr>
      <w:keepNext/>
      <w:keepLines/>
      <w:spacing w:before="40" w:after="0"/>
      <w:outlineLvl w:val="6"/>
    </w:pPr>
    <w:rPr>
      <w:rFonts w:ascii="Franklin Gothic Medium" w:eastAsiaTheme="majorEastAsia" w:hAnsi="Franklin Gothic Medium" w:cstheme="majorBidi"/>
      <w:i/>
      <w:iCs/>
      <w:color w:val="5F79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520A7"/>
    <w:pPr>
      <w:keepNext/>
      <w:keepLines/>
      <w:spacing w:before="40" w:after="0"/>
      <w:outlineLvl w:val="7"/>
    </w:pPr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520A7"/>
    <w:pPr>
      <w:keepNext/>
      <w:keepLines/>
      <w:spacing w:before="40" w:after="0"/>
      <w:outlineLvl w:val="8"/>
    </w:pPr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C520A7"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C520A7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Rkkeoverskrift">
    <w:name w:val="Rækkeoverskrift"/>
    <w:basedOn w:val="Normal"/>
    <w:uiPriority w:val="5"/>
    <w:semiHidden/>
    <w:qFormat/>
    <w:rsid w:val="00C520A7"/>
    <w:rPr>
      <w:b/>
      <w:bCs/>
    </w:rPr>
  </w:style>
  <w:style w:type="table" w:styleId="TableGrid">
    <w:name w:val="Table Grid"/>
    <w:basedOn w:val="TableNormal"/>
    <w:uiPriority w:val="39"/>
    <w:rsid w:val="00C520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overskrift">
    <w:name w:val="Formularoverskrift"/>
    <w:basedOn w:val="Normal"/>
    <w:uiPriority w:val="3"/>
    <w:semiHidden/>
    <w:qFormat/>
    <w:rsid w:val="00C520A7"/>
    <w:pPr>
      <w:spacing w:after="320"/>
      <w:ind w:right="288"/>
    </w:pPr>
    <w:rPr>
      <w:color w:val="595959" w:themeColor="text1" w:themeTint="A6"/>
    </w:rPr>
  </w:style>
  <w:style w:type="paragraph" w:customStyle="1" w:styleId="Tabeltekst">
    <w:name w:val="Tabeltekst"/>
    <w:basedOn w:val="Normal"/>
    <w:uiPriority w:val="3"/>
    <w:semiHidden/>
    <w:qFormat/>
    <w:rsid w:val="00C520A7"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C520A7"/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rsid w:val="00C520A7"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C520A7"/>
    <w:rPr>
      <w:rFonts w:ascii="Franklin Gothic Medium" w:eastAsiaTheme="majorEastAsia" w:hAnsi="Franklin Gothic Medium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rsid w:val="00C520A7"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20A7"/>
    <w:rPr>
      <w:rFonts w:ascii="Franklin Gothic Book" w:hAnsi="Franklin Gothic Book"/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C520A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A7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520A7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C52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customStyle="1" w:styleId="Oplysninger">
    <w:name w:val="Oplysninger"/>
    <w:basedOn w:val="Normal"/>
    <w:qFormat/>
    <w:rsid w:val="00C520A7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C520A7"/>
    <w:rPr>
      <w:rFonts w:ascii="Franklin Gothic Book" w:hAnsi="Franklin Gothic Book"/>
      <w:color w:val="808080"/>
    </w:rPr>
  </w:style>
  <w:style w:type="table" w:styleId="ListTable6Colorful">
    <w:name w:val="List Table 6 Colorful"/>
    <w:basedOn w:val="Table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edskrift">
    <w:name w:val="Fed skrift"/>
    <w:uiPriority w:val="1"/>
    <w:qFormat/>
    <w:rsid w:val="00C520A7"/>
    <w:rPr>
      <w:rFonts w:ascii="Franklin Gothic Book" w:hAnsi="Franklin Gothic Book"/>
      <w:b/>
      <w:color w:val="auto"/>
    </w:rPr>
  </w:style>
  <w:style w:type="character" w:styleId="Mention">
    <w:name w:val="Mention"/>
    <w:basedOn w:val="DefaultParagraphFon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C520A7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520A7"/>
    <w:pPr>
      <w:numPr>
        <w:numId w:val="5"/>
      </w:numPr>
    </w:pPr>
  </w:style>
  <w:style w:type="character" w:styleId="HTMLCode">
    <w:name w:val="HTML Code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520A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520A7"/>
    <w:rPr>
      <w:rFonts w:ascii="Franklin Gothic Book" w:hAnsi="Franklin Gothic Book"/>
      <w:i/>
      <w:iCs/>
      <w:sz w:val="24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520A7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character" w:styleId="HTMLKeyboard">
    <w:name w:val="HTML Keyboard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0A7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C520A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520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C520A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C520A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C520A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C520A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C520A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C520A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C520A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0A7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520A7"/>
    <w:rPr>
      <w:rFonts w:ascii="Franklin Gothic Book" w:hAnsi="Franklin Gothic Book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520A7"/>
    <w:rPr>
      <w:rFonts w:ascii="Franklin Gothic Book" w:hAnsi="Franklin Gothic Book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520A7"/>
  </w:style>
  <w:style w:type="character" w:styleId="BookTitle">
    <w:name w:val="Book Title"/>
    <w:basedOn w:val="DefaultParagraphFont"/>
    <w:uiPriority w:val="33"/>
    <w:semiHidden/>
    <w:unhideWhenUsed/>
    <w:qFormat/>
    <w:rsid w:val="00C520A7"/>
    <w:rPr>
      <w:rFonts w:ascii="Franklin Gothic Book" w:hAnsi="Franklin Gothic Book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52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Franklin Gothic Medium" w:eastAsiaTheme="majorEastAsia" w:hAnsi="Franklin Gothic Medium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520A7"/>
    <w:rPr>
      <w:rFonts w:ascii="Franklin Gothic Medium" w:eastAsiaTheme="majorEastAsia" w:hAnsi="Franklin Gothic Medium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C520A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C520A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520A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520A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520A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520A7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C52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52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520A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52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52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C520A7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520A7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520A7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520A7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520A7"/>
    <w:pPr>
      <w:ind w:left="180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520A7"/>
    <w:pPr>
      <w:ind w:left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520A7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520A7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520A7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520A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520A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520A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520A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520A7"/>
    <w:pPr>
      <w:numPr>
        <w:numId w:val="1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20A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20A7"/>
    <w:rPr>
      <w:rFonts w:ascii="Franklin Gothic Book" w:hAnsi="Franklin Gothic Book"/>
      <w:color w:val="5A5A5A" w:themeColor="text1" w:themeTint="A5"/>
      <w:spacing w:val="15"/>
    </w:rPr>
  </w:style>
  <w:style w:type="table" w:styleId="TableClassic1">
    <w:name w:val="Table Classic 1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52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C520A7"/>
    <w:pPr>
      <w:spacing w:after="0"/>
    </w:pPr>
  </w:style>
  <w:style w:type="paragraph" w:styleId="MacroText">
    <w:name w:val="macro"/>
    <w:link w:val="MacroTextChar"/>
    <w:uiPriority w:val="99"/>
    <w:semiHidden/>
    <w:unhideWhenUsed/>
    <w:rsid w:val="00C520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520A7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520A7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C520A7"/>
    <w:pPr>
      <w:spacing w:before="120"/>
    </w:pPr>
    <w:rPr>
      <w:rFonts w:ascii="Franklin Gothic Medium" w:eastAsiaTheme="majorEastAsia" w:hAnsi="Franklin Gothic Medium" w:cstheme="majorBidi"/>
      <w:b/>
      <w:bCs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520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520A7"/>
    <w:rPr>
      <w:rFonts w:ascii="Franklin Gothic Book" w:hAnsi="Franklin Gothic Book"/>
      <w:i/>
      <w:iCs/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C520A7"/>
    <w:rPr>
      <w:rFonts w:ascii="Franklin Gothic Book" w:hAnsi="Franklin Gothic Book"/>
      <w:i/>
      <w:iCs/>
    </w:rPr>
  </w:style>
  <w:style w:type="table" w:styleId="ColorfulList">
    <w:name w:val="Colorful List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C52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520A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520A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520A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0A7"/>
    <w:rPr>
      <w:rFonts w:ascii="Franklin Gothic Book" w:hAnsi="Franklin Gothic Book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20A7"/>
    <w:rPr>
      <w:rFonts w:ascii="Franklin Gothic Book" w:hAnsi="Franklin Gothic Book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C520A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Franklin Gothic Medium" w:eastAsiaTheme="majorEastAsia" w:hAnsi="Franklin Gothic Medium" w:cstheme="majorBidi"/>
      <w:szCs w:val="24"/>
    </w:rPr>
  </w:style>
  <w:style w:type="paragraph" w:styleId="BlockText">
    <w:name w:val="Block Text"/>
    <w:basedOn w:val="Normal"/>
    <w:uiPriority w:val="99"/>
    <w:semiHidden/>
    <w:unhideWhenUsed/>
    <w:rsid w:val="00C520A7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20A7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20A7"/>
    <w:rPr>
      <w:rFonts w:ascii="Microsoft YaHei UI" w:eastAsia="Microsoft YaHei UI" w:hAnsi="Microsoft YaHei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8FB600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0A7"/>
    <w:rPr>
      <w:rFonts w:ascii="Franklin Gothic Medium" w:eastAsiaTheme="majorEastAsia" w:hAnsi="Franklin Gothic Medium" w:cstheme="majorBidi"/>
      <w:color w:val="8FB600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5F7900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0A7"/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C520A7"/>
    <w:pPr>
      <w:numPr>
        <w:numId w:val="14"/>
      </w:numPr>
    </w:pPr>
  </w:style>
  <w:style w:type="table" w:styleId="PlainTable1">
    <w:name w:val="Plain Table 1"/>
    <w:basedOn w:val="TableNormal"/>
    <w:uiPriority w:val="41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99"/>
    <w:semiHidden/>
    <w:qFormat/>
    <w:rsid w:val="00C520A7"/>
    <w:pPr>
      <w:spacing w:after="0" w:line="240" w:lineRule="auto"/>
    </w:pPr>
    <w:rPr>
      <w:rFonts w:ascii="Franklin Gothic Book" w:hAnsi="Franklin Gothic Book"/>
      <w:sz w:val="24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20A7"/>
  </w:style>
  <w:style w:type="character" w:customStyle="1" w:styleId="DateChar">
    <w:name w:val="Date Char"/>
    <w:basedOn w:val="DefaultParagraphFont"/>
    <w:link w:val="Date"/>
    <w:uiPriority w:val="99"/>
    <w:semiHidden/>
    <w:rsid w:val="00C520A7"/>
    <w:rPr>
      <w:rFonts w:ascii="Franklin Gothic Book" w:hAnsi="Franklin Gothic Book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20A7"/>
    <w:rPr>
      <w:rFonts w:ascii="Franklin Gothic Book" w:hAnsi="Franklin Gothic Book"/>
      <w:b/>
      <w:bCs/>
      <w:smallCaps/>
      <w:color w:val="C0F400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0A7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0A7"/>
    <w:rPr>
      <w:rFonts w:ascii="Franklin Gothic Book" w:hAnsi="Franklin Gothic Book"/>
      <w:i/>
      <w:iCs/>
      <w:color w:val="C0F400" w:themeColor="accent1"/>
      <w:sz w:val="24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0A7"/>
    <w:rPr>
      <w:rFonts w:ascii="Franklin Gothic Book" w:hAnsi="Franklin Gothic Book"/>
      <w:i/>
      <w:iCs/>
      <w:color w:val="C0F400" w:themeColor="accent1"/>
    </w:rPr>
  </w:style>
  <w:style w:type="character" w:styleId="SmartHyperlink">
    <w:name w:val="Smart Hyperlink"/>
    <w:basedOn w:val="DefaultParagraphFont"/>
    <w:uiPriority w:val="99"/>
    <w:semiHidden/>
    <w:unhideWhenUsed/>
    <w:rsid w:val="00C520A7"/>
    <w:rPr>
      <w:rFonts w:ascii="Franklin Gothic Book" w:hAnsi="Franklin Gothic Book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C520A7"/>
    <w:rPr>
      <w:rFonts w:ascii="Franklin Gothic Book" w:hAnsi="Franklin Gothic Book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C520A7"/>
  </w:style>
  <w:style w:type="character" w:customStyle="1" w:styleId="BodyTextChar">
    <w:name w:val="Body Text Char"/>
    <w:basedOn w:val="DefaultParagraphFont"/>
    <w:link w:val="BodyTex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520A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520A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20A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520A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520A7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520A7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520A7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C520A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20A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Contemporary">
    <w:name w:val="Table Contemporary"/>
    <w:basedOn w:val="TableNormal"/>
    <w:uiPriority w:val="99"/>
    <w:semiHidden/>
    <w:unhideWhenUsed/>
    <w:rsid w:val="00C52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520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520A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520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Columns1">
    <w:name w:val="Table Columns 1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520A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520A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Simple1">
    <w:name w:val="Table Simple 1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52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52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52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20A7"/>
    <w:rPr>
      <w:rFonts w:ascii="Franklin Gothic Medium" w:eastAsiaTheme="majorEastAsia" w:hAnsi="Franklin Gothic Medium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20A7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520A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520A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520A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52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0A7"/>
    <w:rPr>
      <w:rFonts w:ascii="Franklin Gothic Book" w:hAnsi="Franklin Gothic Book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table" w:styleId="Table3Deffects1">
    <w:name w:val="Table 3D effects 1"/>
    <w:basedOn w:val="TableNormal"/>
    <w:uiPriority w:val="99"/>
    <w:semiHidden/>
    <w:unhideWhenUsed/>
    <w:rsid w:val="00C520A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520A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520A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52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unhideWhenUsed/>
    <w:qFormat/>
    <w:rsid w:val="00C520A7"/>
    <w:rPr>
      <w:rFonts w:ascii="Franklin Gothic Book" w:hAnsi="Franklin Gothic Book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20A7"/>
    <w:rPr>
      <w:rFonts w:ascii="Franklin Gothic Book" w:hAnsi="Franklin Gothic Book"/>
      <w:color w:val="C0F400" w:themeColor="followed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520A7"/>
    <w:rPr>
      <w:rFonts w:ascii="Franklin Gothic Book" w:hAnsi="Franklin Gothic Book"/>
      <w:color w:val="05D74D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0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st\source\repos\datamatiker\ProjectGenspil\document\meeting\Dagsord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640D2C46A78425484EBF6F1BC61A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300F4-45C5-4FD6-8852-931D0B17D986}"/>
      </w:docPartPr>
      <w:docPartBody>
        <w:p w:rsidR="00B74BE8" w:rsidRDefault="00000000">
          <w:pPr>
            <w:pStyle w:val="9640D2C46A78425484EBF6F1BC61AF78"/>
          </w:pPr>
          <w:r w:rsidRPr="00FA550B">
            <w:rPr>
              <w:lang w:bidi="da-DK"/>
            </w:rPr>
            <w:t>Dagsorden</w:t>
          </w:r>
        </w:p>
      </w:docPartBody>
    </w:docPart>
    <w:docPart>
      <w:docPartPr>
        <w:name w:val="0E1F02DDFF8C42CBB88FB8E12D1DE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BD10F-377C-4A5A-A3BF-770F5B9EAFE5}"/>
      </w:docPartPr>
      <w:docPartBody>
        <w:p w:rsidR="00B74BE8" w:rsidRDefault="00000000">
          <w:pPr>
            <w:pStyle w:val="0E1F02DDFF8C42CBB88FB8E12D1DEF90"/>
          </w:pPr>
          <w:r w:rsidRPr="00FA550B">
            <w:rPr>
              <w:rStyle w:val="Fedskrift"/>
              <w:lang w:bidi="da-DK"/>
            </w:rPr>
            <w:t>Dato:</w:t>
          </w:r>
        </w:p>
      </w:docPartBody>
    </w:docPart>
    <w:docPart>
      <w:docPartPr>
        <w:name w:val="CB0A91E13E604F969B1F7906C72CE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0312-EEE9-4737-8C53-D2D99EC0BBD5}"/>
      </w:docPartPr>
      <w:docPartBody>
        <w:p w:rsidR="00B74BE8" w:rsidRDefault="00000000">
          <w:pPr>
            <w:pStyle w:val="CB0A91E13E604F969B1F7906C72CEBBB"/>
          </w:pPr>
          <w:r w:rsidRPr="00FA550B">
            <w:rPr>
              <w:rStyle w:val="Fedskrift"/>
              <w:lang w:bidi="da-DK"/>
            </w:rPr>
            <w:t>Tid:</w:t>
          </w:r>
        </w:p>
      </w:docPartBody>
    </w:docPart>
    <w:docPart>
      <w:docPartPr>
        <w:name w:val="371190DD1810447C8E2B12A6E4499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81D09-DD21-406F-8969-D7C5B1D501CD}"/>
      </w:docPartPr>
      <w:docPartBody>
        <w:p w:rsidR="00B74BE8" w:rsidRDefault="00000000">
          <w:pPr>
            <w:pStyle w:val="371190DD1810447C8E2B12A6E4499206"/>
          </w:pPr>
          <w:r w:rsidRPr="00FA550B">
            <w:rPr>
              <w:rStyle w:val="Fedskrift"/>
              <w:lang w:bidi="da-DK"/>
            </w:rPr>
            <w:t>Mødeleder:</w:t>
          </w:r>
        </w:p>
      </w:docPartBody>
    </w:docPart>
    <w:docPart>
      <w:docPartPr>
        <w:name w:val="9B74BA5E3A554AC39B2ACA7E40520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E146F-6A35-47FE-B7A5-E38D952F1526}"/>
      </w:docPartPr>
      <w:docPartBody>
        <w:p w:rsidR="00B74BE8" w:rsidRDefault="00000000">
          <w:pPr>
            <w:pStyle w:val="9B74BA5E3A554AC39B2ACA7E40520E20"/>
          </w:pPr>
          <w:r w:rsidRPr="00FA550B">
            <w:rPr>
              <w:lang w:bidi="da-DK"/>
            </w:rPr>
            <w:t>Tidspunkt</w:t>
          </w:r>
        </w:p>
      </w:docPartBody>
    </w:docPart>
    <w:docPart>
      <w:docPartPr>
        <w:name w:val="DDBF9382412743EC84106311369D8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B6B63-31C2-406C-AD58-DFEC52EABFD2}"/>
      </w:docPartPr>
      <w:docPartBody>
        <w:p w:rsidR="00B74BE8" w:rsidRDefault="00000000">
          <w:pPr>
            <w:pStyle w:val="DDBF9382412743EC84106311369D8590"/>
          </w:pPr>
          <w:r w:rsidRPr="00FA550B">
            <w:rPr>
              <w:lang w:bidi="da-DK"/>
            </w:rPr>
            <w:t>Punkt</w:t>
          </w:r>
        </w:p>
      </w:docPartBody>
    </w:docPart>
    <w:docPart>
      <w:docPartPr>
        <w:name w:val="ADAEFFB82ED448638D7252B45737E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45A61-3828-46B1-870B-CBF0BF975E07}"/>
      </w:docPartPr>
      <w:docPartBody>
        <w:p w:rsidR="00B74BE8" w:rsidRDefault="00000000">
          <w:pPr>
            <w:pStyle w:val="ADAEFFB82ED448638D7252B45737EBA2"/>
          </w:pPr>
          <w:r w:rsidRPr="00FA550B">
            <w:rPr>
              <w:lang w:bidi="da-DK"/>
            </w:rPr>
            <w:t>Ejer</w:t>
          </w:r>
        </w:p>
      </w:docPartBody>
    </w:docPart>
    <w:docPart>
      <w:docPartPr>
        <w:name w:val="F02F9AE696F6408A88B4ADCD74F46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9136C-8E20-4806-8D86-12B629EC5EF9}"/>
      </w:docPartPr>
      <w:docPartBody>
        <w:p w:rsidR="00B74BE8" w:rsidRDefault="00000000">
          <w:pPr>
            <w:pStyle w:val="F02F9AE696F6408A88B4ADCD74F46492"/>
          </w:pPr>
          <w:r w:rsidRPr="00FA550B">
            <w:rPr>
              <w:lang w:bidi="da-DK"/>
            </w:rPr>
            <w:t>Mødet hæves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0C"/>
    <w:rsid w:val="00511D34"/>
    <w:rsid w:val="0084205C"/>
    <w:rsid w:val="00915A0C"/>
    <w:rsid w:val="00AA2B12"/>
    <w:rsid w:val="00AF675B"/>
    <w:rsid w:val="00B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0D2C46A78425484EBF6F1BC61AF78">
    <w:name w:val="9640D2C46A78425484EBF6F1BC61AF78"/>
  </w:style>
  <w:style w:type="character" w:customStyle="1" w:styleId="Fedskrift">
    <w:name w:val="Fed skrift"/>
    <w:uiPriority w:val="1"/>
    <w:qFormat/>
    <w:rPr>
      <w:rFonts w:ascii="Franklin Gothic Book" w:hAnsi="Franklin Gothic Book"/>
      <w:b/>
      <w:color w:val="auto"/>
    </w:rPr>
  </w:style>
  <w:style w:type="paragraph" w:customStyle="1" w:styleId="0E1F02DDFF8C42CBB88FB8E12D1DEF90">
    <w:name w:val="0E1F02DDFF8C42CBB88FB8E12D1DEF90"/>
  </w:style>
  <w:style w:type="paragraph" w:customStyle="1" w:styleId="CB0A91E13E604F969B1F7906C72CEBBB">
    <w:name w:val="CB0A91E13E604F969B1F7906C72CEBBB"/>
  </w:style>
  <w:style w:type="paragraph" w:customStyle="1" w:styleId="371190DD1810447C8E2B12A6E4499206">
    <w:name w:val="371190DD1810447C8E2B12A6E4499206"/>
  </w:style>
  <w:style w:type="paragraph" w:customStyle="1" w:styleId="9B74BA5E3A554AC39B2ACA7E40520E20">
    <w:name w:val="9B74BA5E3A554AC39B2ACA7E40520E20"/>
  </w:style>
  <w:style w:type="paragraph" w:customStyle="1" w:styleId="DDBF9382412743EC84106311369D8590">
    <w:name w:val="DDBF9382412743EC84106311369D8590"/>
  </w:style>
  <w:style w:type="paragraph" w:customStyle="1" w:styleId="ADAEFFB82ED448638D7252B45737EBA2">
    <w:name w:val="ADAEFFB82ED448638D7252B45737EBA2"/>
  </w:style>
  <w:style w:type="paragraph" w:customStyle="1" w:styleId="F02F9AE696F6408A88B4ADCD74F46492">
    <w:name w:val="F02F9AE696F6408A88B4ADCD74F464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929FACA-0367-4DBE-BFE4-9FFF7546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Dagsorden.dotx</Template>
  <TotalTime>228</TotalTime>
  <Pages>1</Pages>
  <Words>55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Tirsvad Nielsen</dc:creator>
  <cp:keywords/>
  <dc:description/>
  <cp:lastModifiedBy>Jens Tirsvad Nielsen</cp:lastModifiedBy>
  <cp:revision>3</cp:revision>
  <dcterms:created xsi:type="dcterms:W3CDTF">2025-03-07T07:19:00Z</dcterms:created>
  <dcterms:modified xsi:type="dcterms:W3CDTF">2025-03-10T12:01:00Z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